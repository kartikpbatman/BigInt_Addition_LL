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31" w:rsidRDefault="00C46B32" w:rsidP="0025656E">
      <w:pPr>
        <w:pStyle w:val="GraphicAnchor"/>
      </w:pPr>
      <w:r w:rsidRPr="00C46B3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85615" id="Group 2" o:spid="_x0000_s1026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:rsidTr="00C46B32">
        <w:trPr>
          <w:trHeight w:val="2716"/>
        </w:trPr>
        <w:tc>
          <w:tcPr>
            <w:tcW w:w="1439" w:type="dxa"/>
          </w:tcPr>
          <w:p w:rsidR="00C46B32" w:rsidRDefault="00C46B32"/>
        </w:tc>
        <w:tc>
          <w:tcPr>
            <w:tcW w:w="11032" w:type="dxa"/>
            <w:gridSpan w:val="6"/>
            <w:vAlign w:val="center"/>
          </w:tcPr>
          <w:p w:rsidR="00C46B32" w:rsidRDefault="007A6F7C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8BE57BF69B944F42BDF6816FB3C6D002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C46B32" w:rsidRDefault="00C46B32"/>
        </w:tc>
      </w:tr>
      <w:tr w:rsidR="005B09BE" w:rsidTr="00BE7829">
        <w:trPr>
          <w:trHeight w:val="430"/>
        </w:trPr>
        <w:tc>
          <w:tcPr>
            <w:tcW w:w="14390" w:type="dxa"/>
            <w:gridSpan w:val="9"/>
          </w:tcPr>
          <w:p w:rsidR="005B09BE" w:rsidRDefault="00C46B3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517F4" id="Rectangle 22" o:spid="_x0000_s1026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mw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Dt9smw&#10;LAMAAEEHAAAOAAAAAAAAAAAAAAAAAC4CAABkcnMvZTJvRG9jLnhtbFBLAQItABQABgAIAAAAIQBN&#10;ogX93wAAAAkBAAAPAAAAAAAAAAAAAAAAAIY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Tr="00292168">
        <w:trPr>
          <w:trHeight w:val="408"/>
        </w:trPr>
        <w:tc>
          <w:tcPr>
            <w:tcW w:w="2878" w:type="dxa"/>
            <w:gridSpan w:val="2"/>
          </w:tcPr>
          <w:p w:rsidR="00292168" w:rsidRDefault="00292168"/>
        </w:tc>
        <w:tc>
          <w:tcPr>
            <w:tcW w:w="8634" w:type="dxa"/>
            <w:gridSpan w:val="4"/>
            <w:vAlign w:val="center"/>
          </w:tcPr>
          <w:p w:rsidR="00292168" w:rsidRPr="00292168" w:rsidRDefault="007A6F7C" w:rsidP="00EE5A14">
            <w:pPr>
              <w:pStyle w:val="Heading2"/>
            </w:pPr>
            <w:sdt>
              <w:sdtPr>
                <w:id w:val="2065522394"/>
                <w:placeholder>
                  <w:docPart w:val="C78B332A2E794B98ACD8530CB9E8B1D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DA07D7">
        <w:trPr>
          <w:trHeight w:val="854"/>
        </w:trPr>
        <w:tc>
          <w:tcPr>
            <w:tcW w:w="14390" w:type="dxa"/>
            <w:gridSpan w:val="9"/>
          </w:tcPr>
          <w:p w:rsidR="005B09BE" w:rsidRDefault="005B09BE"/>
        </w:tc>
      </w:tr>
      <w:tr w:rsidR="00292168" w:rsidTr="00292168">
        <w:tc>
          <w:tcPr>
            <w:tcW w:w="1439" w:type="dxa"/>
          </w:tcPr>
          <w:p w:rsidR="00292168" w:rsidRDefault="00292168" w:rsidP="007A6F7C">
            <w:pPr>
              <w:jc w:val="center"/>
            </w:pPr>
          </w:p>
        </w:tc>
        <w:tc>
          <w:tcPr>
            <w:tcW w:w="11512" w:type="dxa"/>
            <w:gridSpan w:val="7"/>
          </w:tcPr>
          <w:p w:rsidR="00292168" w:rsidRDefault="007A6F7C" w:rsidP="007A6F7C">
            <w:pPr>
              <w:pStyle w:val="Heading1Alt"/>
            </w:pPr>
            <w:fldSimple w:instr=" MERGEFIELD First_Name ">
              <w:r w:rsidRPr="00AD302F">
                <w:rPr>
                  <w:noProof/>
                </w:rPr>
                <w:t>Arjun</w:t>
              </w:r>
            </w:fldSimple>
          </w:p>
        </w:tc>
        <w:tc>
          <w:tcPr>
            <w:tcW w:w="1439" w:type="dxa"/>
          </w:tcPr>
          <w:p w:rsidR="00292168" w:rsidRDefault="00292168"/>
        </w:tc>
        <w:bookmarkStart w:id="0" w:name="_GoBack"/>
        <w:bookmarkEnd w:id="0"/>
      </w:tr>
      <w:tr w:rsidR="00292168" w:rsidTr="00292168">
        <w:tc>
          <w:tcPr>
            <w:tcW w:w="2878" w:type="dxa"/>
            <w:gridSpan w:val="2"/>
          </w:tcPr>
          <w:p w:rsidR="00292168" w:rsidRDefault="00292168"/>
        </w:tc>
        <w:tc>
          <w:tcPr>
            <w:tcW w:w="2878" w:type="dxa"/>
            <w:gridSpan w:val="2"/>
          </w:tcPr>
          <w:p w:rsidR="00292168" w:rsidRDefault="00C46B3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20E2C59F" wp14:editId="36C41A7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A6328" id="Rectangle 23" o:spid="_x0000_s1026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w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R3m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12w8MD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EE5A14">
        <w:trPr>
          <w:trHeight w:val="34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Default="007A6F7C" w:rsidP="00EE5A14">
            <w:pPr>
              <w:pStyle w:val="Heading2"/>
            </w:pPr>
            <w:sdt>
              <w:sdtPr>
                <w:id w:val="604704577"/>
                <w:placeholder>
                  <w:docPart w:val="F3DA413B297149DF898D2515D583738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41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58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7A6F7C" w:rsidP="00701C19">
            <w:pPr>
              <w:pStyle w:val="Heading3"/>
            </w:pPr>
            <w:r>
              <w:rPr>
                <w:rFonts w:ascii="Cascadia Code SemiBold" w:hAnsi="Cascadia Code SemiBold" w:cs="Cascadia Code SemiBold"/>
                <w:sz w:val="24"/>
              </w:rPr>
              <w:fldChar w:fldCharType="begin"/>
            </w:r>
            <w:r>
              <w:rPr>
                <w:rFonts w:ascii="Cascadia Code SemiBold" w:hAnsi="Cascadia Code SemiBold" w:cs="Cascadia Code SemiBold"/>
                <w:sz w:val="24"/>
              </w:rPr>
              <w:instrText xml:space="preserve"> MERGEFIELD game </w:instrText>
            </w:r>
            <w:r>
              <w:rPr>
                <w:rFonts w:ascii="Cascadia Code SemiBold" w:hAnsi="Cascadia Code SemiBold" w:cs="Cascadia Code SemiBold"/>
                <w:sz w:val="24"/>
              </w:rPr>
              <w:fldChar w:fldCharType="separate"/>
            </w:r>
            <w:r w:rsidRPr="00AD302F">
              <w:rPr>
                <w:rFonts w:ascii="Cascadia Code SemiBold" w:hAnsi="Cascadia Code SemiBold" w:cs="Cascadia Code SemiBold"/>
                <w:noProof/>
              </w:rPr>
              <w:t>football</w:t>
            </w:r>
            <w:r>
              <w:rPr>
                <w:rFonts w:ascii="Cascadia Code SemiBold" w:hAnsi="Cascadia Code SemiBold" w:cs="Cascadia Code SemiBold"/>
                <w:sz w:val="24"/>
              </w:rPr>
              <w:fldChar w:fldCharType="end"/>
            </w:r>
            <w:r>
              <w:rPr>
                <w:rFonts w:ascii="Cascadia Code SemiBold" w:hAnsi="Cascadia Code SemiBold" w:cs="Cascadia Code SemiBold"/>
                <w:sz w:val="24"/>
              </w:rPr>
              <w:t xml:space="preserve"> </w:t>
            </w: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1439" w:type="dxa"/>
          </w:tcPr>
          <w:p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7A6F7C" w:rsidP="007A6F7C">
            <w:pPr>
              <w:jc w:val="center"/>
            </w:pPr>
            <w:sdt>
              <w:sdtPr>
                <w:id w:val="-922110409"/>
                <w:placeholder>
                  <w:docPart w:val="6D643A0A47F44C1ABB836000530573C4"/>
                </w:placeholder>
                <w15:appearance w15:val="hidden"/>
              </w:sdtPr>
              <w:sdtEndPr/>
              <w:sdtContent>
                <w:r>
                  <w:rPr>
                    <w:rFonts w:ascii="Cascadia Code SemiBold" w:hAnsi="Cascadia Code SemiBold" w:cs="Cascadia Code SemiBold"/>
                  </w:rPr>
                  <w:t xml:space="preserve"> </w:t>
                </w:r>
                <w:r>
                  <w:rPr>
                    <w:rFonts w:ascii="Cascadia Code SemiBold" w:hAnsi="Cascadia Code SemiBold" w:cs="Cascadia Code SemiBold"/>
                  </w:rPr>
                  <w:fldChar w:fldCharType="begin"/>
                </w:r>
                <w:r>
                  <w:rPr>
                    <w:rFonts w:ascii="Cascadia Code SemiBold" w:hAnsi="Cascadia Code SemiBold" w:cs="Cascadia Code SemiBold"/>
                  </w:rPr>
                  <w:instrText xml:space="preserve"> MERGEFIELD Date </w:instrText>
                </w:r>
                <w:r>
                  <w:rPr>
                    <w:rFonts w:ascii="Cascadia Code SemiBold" w:hAnsi="Cascadia Code SemiBold" w:cs="Cascadia Code SemiBold"/>
                  </w:rPr>
                  <w:fldChar w:fldCharType="separate"/>
                </w:r>
                <w:r w:rsidRPr="00AD302F">
                  <w:rPr>
                    <w:rFonts w:ascii="Cascadia Code SemiBold" w:hAnsi="Cascadia Code SemiBold" w:cs="Cascadia Code SemiBold"/>
                    <w:noProof/>
                  </w:rPr>
                  <w:t>8/15/2025</w:t>
                </w:r>
                <w:r>
                  <w:rPr>
                    <w:rFonts w:ascii="Cascadia Code SemiBold" w:hAnsi="Cascadia Code SemiBold" w:cs="Cascadia Code SemiBold"/>
                  </w:rPr>
                  <w:fldChar w:fldCharType="end"/>
                </w:r>
              </w:sdtContent>
            </w:sdt>
          </w:p>
        </w:tc>
        <w:tc>
          <w:tcPr>
            <w:tcW w:w="1439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Default="007A6F7C" w:rsidP="00701C19">
            <w:pPr>
              <w:jc w:val="center"/>
            </w:pPr>
            <w:fldSimple w:instr=" MERGEFIELD State ">
              <w:r>
                <w:rPr>
                  <w:noProof/>
                </w:rPr>
                <w:t>Gujarat</w:t>
              </w:r>
            </w:fldSimple>
          </w:p>
        </w:tc>
        <w:tc>
          <w:tcPr>
            <w:tcW w:w="1439" w:type="dxa"/>
          </w:tcPr>
          <w:p w:rsidR="005B09BE" w:rsidRDefault="005B09BE"/>
        </w:tc>
      </w:tr>
      <w:tr w:rsidR="005B09BE" w:rsidTr="005B09BE">
        <w:trPr>
          <w:trHeight w:val="49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985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2878" w:type="dxa"/>
            <w:gridSpan w:val="2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B09BE" w:rsidRPr="005B09BE" w:rsidRDefault="007A6F7C" w:rsidP="00701C19">
            <w:pPr>
              <w:pStyle w:val="Heading2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00150" cy="1200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</w:tbl>
    <w:p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9F" w:rsidRDefault="003B519F" w:rsidP="00E274A2">
      <w:r>
        <w:separator/>
      </w:r>
    </w:p>
  </w:endnote>
  <w:endnote w:type="continuationSeparator" w:id="0">
    <w:p w:rsidR="003B519F" w:rsidRDefault="003B519F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9F" w:rsidRDefault="003B519F" w:rsidP="00E274A2">
      <w:r>
        <w:separator/>
      </w:r>
    </w:p>
  </w:footnote>
  <w:footnote w:type="continuationSeparator" w:id="0">
    <w:p w:rsidR="003B519F" w:rsidRDefault="003B519F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mailMerge>
    <w:mainDocumentType w:val="formLetters"/>
    <w:linkToQuery/>
    <w:dataType w:val="native"/>
    <w:connectString w:val="Provider=Microsoft.ACE.OLEDB.12.0;User ID=Admin;Data Source=D:\218\Bo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viewMergedData/>
    <w:activeRecord w:val="4"/>
    <w:odso>
      <w:udl w:val="Provider=Microsoft.ACE.OLEDB.12.0;User ID=Admin;Data Source=D:\218\Bo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_Name"/>
        <w:mappedName w:val="Fir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State"/>
        <w:mappedName w:val="Stat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19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B519F"/>
    <w:rsid w:val="003D4044"/>
    <w:rsid w:val="00404DFE"/>
    <w:rsid w:val="004B3F9C"/>
    <w:rsid w:val="004F6D24"/>
    <w:rsid w:val="0059337D"/>
    <w:rsid w:val="005B09BE"/>
    <w:rsid w:val="006C60E6"/>
    <w:rsid w:val="00701C19"/>
    <w:rsid w:val="0074596A"/>
    <w:rsid w:val="00793A50"/>
    <w:rsid w:val="007A6F7C"/>
    <w:rsid w:val="007C7831"/>
    <w:rsid w:val="00AC0554"/>
    <w:rsid w:val="00B813A3"/>
    <w:rsid w:val="00C46B32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706E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218\Book2.xlsx" TargetMode="External"/><Relationship Id="rId2" Type="http://schemas.openxmlformats.org/officeDocument/2006/relationships/mailMergeSource" Target="file:///D:\218\Book2.xlsx" TargetMode="External"/><Relationship Id="rId1" Type="http://schemas.openxmlformats.org/officeDocument/2006/relationships/attachedTemplate" Target="file:///C:\Users\student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E57BF69B944F42BDF6816FB3C6D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B32A5-4D5E-484D-B163-B029DCBDF412}"/>
      </w:docPartPr>
      <w:docPartBody>
        <w:p w:rsidR="001441C0" w:rsidRDefault="004902C3">
          <w:pPr>
            <w:pStyle w:val="8BE57BF69B944F42BDF6816FB3C6D002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C78B332A2E794B98ACD8530CB9E8B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4A5A6-B6B8-4151-A218-1733DBE8C210}"/>
      </w:docPartPr>
      <w:docPartBody>
        <w:p w:rsidR="001441C0" w:rsidRDefault="004902C3">
          <w:pPr>
            <w:pStyle w:val="C78B332A2E794B98ACD8530CB9E8B1D3"/>
          </w:pPr>
          <w:r w:rsidRPr="00292168">
            <w:t>THIS ACKNOWLEDGES THAT</w:t>
          </w:r>
        </w:p>
      </w:docPartBody>
    </w:docPart>
    <w:docPart>
      <w:docPartPr>
        <w:name w:val="F3DA413B297149DF898D2515D583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FF41B-BA80-4093-8160-EC89ABAE72FB}"/>
      </w:docPartPr>
      <w:docPartBody>
        <w:p w:rsidR="001441C0" w:rsidRDefault="004902C3">
          <w:pPr>
            <w:pStyle w:val="F3DA413B297149DF898D2515D5837383"/>
          </w:pPr>
          <w:r w:rsidRPr="005B09BE">
            <w:t>HAS SUCCESSFULLY COMPLETED THE</w:t>
          </w:r>
        </w:p>
      </w:docPartBody>
    </w:docPart>
    <w:docPart>
      <w:docPartPr>
        <w:name w:val="6D643A0A47F44C1ABB83600053057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9002-2494-4616-9778-2C4CA2BCA557}"/>
      </w:docPartPr>
      <w:docPartBody>
        <w:p w:rsidR="001441C0" w:rsidRDefault="004902C3">
          <w:pPr>
            <w:pStyle w:val="6D643A0A47F44C1ABB836000530573C4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C3"/>
    <w:rsid w:val="001441C0"/>
    <w:rsid w:val="004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57BF69B944F42BDF6816FB3C6D002">
    <w:name w:val="8BE57BF69B944F42BDF6816FB3C6D002"/>
  </w:style>
  <w:style w:type="paragraph" w:customStyle="1" w:styleId="C78B332A2E794B98ACD8530CB9E8B1D3">
    <w:name w:val="C78B332A2E794B98ACD8530CB9E8B1D3"/>
  </w:style>
  <w:style w:type="paragraph" w:customStyle="1" w:styleId="F51CEE48660E494B84B66ECEC47D671A">
    <w:name w:val="F51CEE48660E494B84B66ECEC47D671A"/>
  </w:style>
  <w:style w:type="paragraph" w:customStyle="1" w:styleId="F3DA413B297149DF898D2515D5837383">
    <w:name w:val="F3DA413B297149DF898D2515D5837383"/>
  </w:style>
  <w:style w:type="paragraph" w:customStyle="1" w:styleId="16815921B7C94E5593932496329A11C4">
    <w:name w:val="16815921B7C94E5593932496329A11C4"/>
  </w:style>
  <w:style w:type="paragraph" w:customStyle="1" w:styleId="6D643A0A47F44C1ABB836000530573C4">
    <w:name w:val="6D643A0A47F44C1ABB836000530573C4"/>
  </w:style>
  <w:style w:type="paragraph" w:customStyle="1" w:styleId="909BCFA1B62C455A9FDB01D2D5F5D140">
    <w:name w:val="909BCFA1B62C455A9FDB01D2D5F5D140"/>
  </w:style>
  <w:style w:type="paragraph" w:customStyle="1" w:styleId="D08F23036B0144E5999F4711979937F5">
    <w:name w:val="D08F23036B0144E5999F471197993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16c05727-aa75-4e4a-9b5f-8a80a1165891"/>
    <ds:schemaRef ds:uri="http://schemas.microsoft.com/office/2006/metadata/properties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FAF8C1-6195-435E-AAB4-FE8722B7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certificate.dotx</Template>
  <TotalTime>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2025-07-11T05:07:00Z</dcterms:created>
  <dcterms:modified xsi:type="dcterms:W3CDTF">2025-07-11T05:07:00Z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